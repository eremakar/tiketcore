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FCF5" w14:textId="77777777" w:rsidR="002A454B" w:rsidRDefault="002A454B">
      <w:pPr>
        <w:pStyle w:val="TTB"/>
        <w:widowControl/>
      </w:pPr>
    </w:p>
    <w:p w14:paraId="14392371" w14:textId="77777777" w:rsidR="0004529C" w:rsidRPr="0004529C" w:rsidRDefault="001C7CE6">
      <w:pPr>
        <w:pStyle w:val="TTB1"/>
        <w:widowControl/>
      </w:pPr>
      <w:r>
        <w:t>Схема состава поезда №385/385</w:t>
      </w:r>
      <w:r w:rsidR="0004529C" w:rsidRPr="0004529C">
        <w:t xml:space="preserve"> </w:t>
      </w:r>
      <w:r w:rsidR="002A454B">
        <w:t xml:space="preserve">в </w:t>
      </w:r>
      <w:r w:rsidR="00891B16">
        <w:t>сообщении Бишкек 2 – Новосибирск</w:t>
      </w:r>
      <w:r w:rsidR="0004529C" w:rsidRPr="0004529C">
        <w:t xml:space="preserve"> </w:t>
      </w:r>
    </w:p>
    <w:p w14:paraId="6F1150C2" w14:textId="77777777" w:rsidR="002A454B" w:rsidRPr="0004529C" w:rsidRDefault="0004529C">
      <w:pPr>
        <w:pStyle w:val="TTB1"/>
        <w:widowControl/>
      </w:pPr>
      <w:r w:rsidRPr="0004529C">
        <w:t>на график движения поездов на 2024/2025 годы</w:t>
      </w:r>
    </w:p>
    <w:p w14:paraId="065410DA" w14:textId="77777777" w:rsidR="00150DB7" w:rsidRDefault="00150DB7">
      <w:pPr>
        <w:pStyle w:val="TTB1"/>
        <w:widowControl/>
      </w:pPr>
      <w:r>
        <w:t>перевозчик КРГ</w:t>
      </w:r>
    </w:p>
    <w:p w14:paraId="62171DBC" w14:textId="77777777" w:rsidR="002A454B" w:rsidRDefault="002A454B">
      <w:pPr>
        <w:pStyle w:val="TTB1"/>
        <w:widowControl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909"/>
        <w:gridCol w:w="3546"/>
        <w:gridCol w:w="819"/>
        <w:gridCol w:w="818"/>
        <w:gridCol w:w="818"/>
        <w:gridCol w:w="819"/>
        <w:gridCol w:w="1727"/>
      </w:tblGrid>
      <w:tr w:rsidR="00317EF8" w14:paraId="3D0F9415" w14:textId="77777777" w:rsidTr="004B40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0" w:type="dxa"/>
            <w:vMerge w:val="restart"/>
            <w:tcBorders>
              <w:bottom w:val="nil"/>
            </w:tcBorders>
            <w:vAlign w:val="center"/>
          </w:tcPr>
          <w:p w14:paraId="2BDCAB63" w14:textId="77777777" w:rsidR="00317EF8" w:rsidRDefault="00317EF8" w:rsidP="004B407D">
            <w:pPr>
              <w:pStyle w:val="TTB6"/>
              <w:widowControl/>
            </w:pPr>
            <w:r>
              <w:t>Порядк</w:t>
            </w:r>
            <w:r>
              <w:t>о</w:t>
            </w:r>
            <w:r>
              <w:t xml:space="preserve">вый </w:t>
            </w:r>
            <w:r>
              <w:br/>
              <w:t>№</w:t>
            </w:r>
            <w:r>
              <w:br/>
              <w:t>вагона</w:t>
            </w:r>
          </w:p>
        </w:tc>
        <w:tc>
          <w:tcPr>
            <w:tcW w:w="909" w:type="dxa"/>
            <w:vMerge w:val="restart"/>
            <w:tcBorders>
              <w:bottom w:val="nil"/>
            </w:tcBorders>
            <w:vAlign w:val="center"/>
          </w:tcPr>
          <w:p w14:paraId="4BA7B2A1" w14:textId="77777777" w:rsidR="00317EF8" w:rsidRDefault="00317EF8" w:rsidP="004B407D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3546" w:type="dxa"/>
            <w:vMerge w:val="restart"/>
            <w:tcBorders>
              <w:bottom w:val="nil"/>
            </w:tcBorders>
            <w:vAlign w:val="center"/>
          </w:tcPr>
          <w:p w14:paraId="7B7CB722" w14:textId="77777777" w:rsidR="00317EF8" w:rsidRDefault="00317EF8" w:rsidP="004B407D">
            <w:pPr>
              <w:pStyle w:val="TTB6"/>
              <w:widowControl/>
            </w:pPr>
            <w:r>
              <w:br/>
              <w:t>Пункты обращения вагона</w:t>
            </w:r>
          </w:p>
        </w:tc>
        <w:tc>
          <w:tcPr>
            <w:tcW w:w="3274" w:type="dxa"/>
            <w:gridSpan w:val="4"/>
          </w:tcPr>
          <w:p w14:paraId="7A8A7BB9" w14:textId="77777777" w:rsidR="00317EF8" w:rsidRDefault="00317EF8" w:rsidP="004B407D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1727" w:type="dxa"/>
            <w:vMerge w:val="restart"/>
            <w:vAlign w:val="center"/>
          </w:tcPr>
          <w:p w14:paraId="2DB96976" w14:textId="77777777" w:rsidR="00317EF8" w:rsidRDefault="00317EF8" w:rsidP="004B407D">
            <w:pPr>
              <w:pStyle w:val="TTB6"/>
              <w:widowControl/>
            </w:pPr>
            <w:r>
              <w:t>Количество с</w:t>
            </w:r>
            <w:r>
              <w:t>о</w:t>
            </w:r>
            <w:r>
              <w:t>ставов</w:t>
            </w:r>
            <w:r>
              <w:br/>
              <w:t>в обороте,</w:t>
            </w:r>
            <w:r>
              <w:br/>
              <w:t>владелец и пр</w:t>
            </w:r>
            <w:r>
              <w:t>и</w:t>
            </w:r>
            <w:r>
              <w:t>писка вагона</w:t>
            </w:r>
          </w:p>
        </w:tc>
      </w:tr>
      <w:tr w:rsidR="00317EF8" w14:paraId="71D33334" w14:textId="77777777" w:rsidTr="00AC69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0" w:type="dxa"/>
            <w:vMerge/>
          </w:tcPr>
          <w:p w14:paraId="19B0B6A8" w14:textId="77777777" w:rsidR="00317EF8" w:rsidRDefault="00317EF8" w:rsidP="004B407D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909" w:type="dxa"/>
            <w:vMerge/>
          </w:tcPr>
          <w:p w14:paraId="2B5C1A62" w14:textId="77777777" w:rsidR="00317EF8" w:rsidRDefault="00317EF8" w:rsidP="004B407D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3546" w:type="dxa"/>
            <w:vMerge/>
          </w:tcPr>
          <w:p w14:paraId="076CE2CB" w14:textId="77777777" w:rsidR="00317EF8" w:rsidRDefault="00317EF8" w:rsidP="004B407D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819" w:type="dxa"/>
          </w:tcPr>
          <w:p w14:paraId="77453A45" w14:textId="77777777" w:rsidR="00317EF8" w:rsidRDefault="00317EF8" w:rsidP="004B407D">
            <w:pPr>
              <w:pStyle w:val="TTB6"/>
              <w:widowControl/>
            </w:pPr>
            <w:r>
              <w:br/>
              <w:t>СВ</w:t>
            </w:r>
          </w:p>
        </w:tc>
        <w:tc>
          <w:tcPr>
            <w:tcW w:w="818" w:type="dxa"/>
          </w:tcPr>
          <w:p w14:paraId="35D94F92" w14:textId="77777777" w:rsidR="00317EF8" w:rsidRDefault="00317EF8" w:rsidP="004B407D">
            <w:pPr>
              <w:pStyle w:val="TTB6"/>
              <w:widowControl/>
            </w:pPr>
            <w:r>
              <w:t>купе</w:t>
            </w:r>
            <w:r>
              <w:t>й</w:t>
            </w:r>
            <w:r>
              <w:t>ных</w:t>
            </w:r>
          </w:p>
        </w:tc>
        <w:tc>
          <w:tcPr>
            <w:tcW w:w="818" w:type="dxa"/>
          </w:tcPr>
          <w:p w14:paraId="6CCE5A18" w14:textId="77777777" w:rsidR="00317EF8" w:rsidRDefault="00317EF8" w:rsidP="004B407D">
            <w:pPr>
              <w:pStyle w:val="TTB6"/>
              <w:widowControl/>
            </w:pPr>
            <w:r>
              <w:t>пла</w:t>
            </w:r>
            <w:r>
              <w:t>ц</w:t>
            </w:r>
            <w:r>
              <w:t>кар</w:t>
            </w:r>
            <w:r>
              <w:t>т</w:t>
            </w:r>
            <w:r>
              <w:t>ных</w:t>
            </w:r>
          </w:p>
        </w:tc>
        <w:tc>
          <w:tcPr>
            <w:tcW w:w="819" w:type="dxa"/>
          </w:tcPr>
          <w:p w14:paraId="4363448D" w14:textId="77777777" w:rsidR="00317EF8" w:rsidRDefault="00317EF8" w:rsidP="004B407D">
            <w:pPr>
              <w:pStyle w:val="TTB6"/>
              <w:widowControl/>
            </w:pPr>
            <w:r>
              <w:br/>
              <w:t>общих</w:t>
            </w:r>
          </w:p>
        </w:tc>
        <w:tc>
          <w:tcPr>
            <w:tcW w:w="1727" w:type="dxa"/>
            <w:vMerge/>
          </w:tcPr>
          <w:p w14:paraId="5249BC8C" w14:textId="77777777" w:rsidR="00317EF8" w:rsidRDefault="00317EF8" w:rsidP="004B407D">
            <w:pPr>
              <w:pStyle w:val="TTB6"/>
              <w:widowControl/>
            </w:pPr>
          </w:p>
        </w:tc>
      </w:tr>
      <w:tr w:rsidR="00A173B2" w:rsidRPr="009D7DF5" w14:paraId="4AB28A6D" w14:textId="77777777" w:rsidTr="00AC69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bottom w:val="nil"/>
            </w:tcBorders>
          </w:tcPr>
          <w:p w14:paraId="4E6044C1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70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5E3A8B7C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Б</w:t>
            </w:r>
          </w:p>
        </w:tc>
        <w:tc>
          <w:tcPr>
            <w:tcW w:w="3546" w:type="dxa"/>
            <w:tcBorders>
              <w:top w:val="nil"/>
              <w:bottom w:val="nil"/>
            </w:tcBorders>
          </w:tcPr>
          <w:p w14:paraId="0705F90E" w14:textId="77777777" w:rsidR="00A173B2" w:rsidRPr="009D7DF5" w:rsidRDefault="00A173B2" w:rsidP="004B407D">
            <w:pPr>
              <w:pStyle w:val="TTB2"/>
              <w:widowControl/>
              <w:jc w:val="center"/>
            </w:pPr>
            <w:r w:rsidRPr="009D7DF5">
              <w:t>Новосибирск - Бишкек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14:paraId="0B303BDF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54758CD0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3CA7E73F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-</w:t>
            </w:r>
          </w:p>
        </w:tc>
        <w:tc>
          <w:tcPr>
            <w:tcW w:w="819" w:type="dxa"/>
            <w:tcBorders>
              <w:bottom w:val="nil"/>
            </w:tcBorders>
          </w:tcPr>
          <w:p w14:paraId="105F3401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tcBorders>
              <w:bottom w:val="nil"/>
            </w:tcBorders>
          </w:tcPr>
          <w:p w14:paraId="2F5AD538" w14:textId="77777777" w:rsidR="00A173B2" w:rsidRPr="009D7DF5" w:rsidRDefault="00A173B2" w:rsidP="004B407D">
            <w:pPr>
              <w:pStyle w:val="TTBa"/>
              <w:widowControl/>
            </w:pPr>
            <w:r w:rsidRPr="009D7DF5">
              <w:t>Собст</w:t>
            </w:r>
            <w:r w:rsidR="00AC69D3" w:rsidRPr="009D7DF5">
              <w:t>венный</w:t>
            </w:r>
            <w:r w:rsidRPr="009D7DF5">
              <w:t xml:space="preserve"> </w:t>
            </w:r>
          </w:p>
        </w:tc>
      </w:tr>
      <w:tr w:rsidR="00AC69D3" w:rsidRPr="009D7DF5" w14:paraId="1A4AB6F1" w14:textId="77777777" w:rsidTr="00AC0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6392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47</w:t>
            </w:r>
            <w:r w:rsidR="002E0509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9A810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31475A" w14:textId="77777777" w:rsidR="00AC69D3" w:rsidRPr="009D7DF5" w:rsidRDefault="008A056D" w:rsidP="00AC69D3">
            <w:pPr>
              <w:pStyle w:val="TTB2"/>
              <w:widowControl/>
              <w:jc w:val="center"/>
            </w:pPr>
            <w:r>
              <w:t>Екатерибург-</w:t>
            </w:r>
            <w:r w:rsidR="00AC69D3" w:rsidRPr="009D7DF5">
              <w:t>Новосибирск -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B23D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B726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91D90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-</w:t>
            </w:r>
          </w:p>
        </w:tc>
        <w:tc>
          <w:tcPr>
            <w:tcW w:w="819" w:type="dxa"/>
            <w:tcBorders>
              <w:left w:val="nil"/>
              <w:right w:val="single" w:sz="4" w:space="0" w:color="auto"/>
            </w:tcBorders>
          </w:tcPr>
          <w:p w14:paraId="0040A19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tcBorders>
              <w:left w:val="nil"/>
              <w:right w:val="single" w:sz="4" w:space="0" w:color="auto"/>
            </w:tcBorders>
            <w:vAlign w:val="center"/>
          </w:tcPr>
          <w:p w14:paraId="4A82E2FC" w14:textId="77777777" w:rsidR="00AC69D3" w:rsidRPr="009D7DF5" w:rsidRDefault="00AC69D3" w:rsidP="00AC69D3">
            <w:pPr>
              <w:pStyle w:val="TTBa"/>
            </w:pPr>
            <w:r w:rsidRPr="009D7DF5">
              <w:t>Почта России</w:t>
            </w:r>
          </w:p>
        </w:tc>
      </w:tr>
      <w:tr w:rsidR="00AC69D3" w:rsidRPr="009D7DF5" w14:paraId="3EAC1895" w14:textId="77777777" w:rsidTr="00AC69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8F1CD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1ф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10C6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B254" w14:textId="77777777" w:rsidR="00AC69D3" w:rsidRPr="009D7DF5" w:rsidRDefault="00AC69D3" w:rsidP="00AC69D3">
            <w:pPr>
              <w:pStyle w:val="TTB2"/>
              <w:widowControl/>
              <w:jc w:val="center"/>
            </w:pPr>
            <w:r w:rsidRPr="009D7DF5">
              <w:t>Бишкек - Новосибирск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3F63D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A651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C40E0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</w:tcPr>
          <w:p w14:paraId="2A5AD5A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14:paraId="79C2F022" w14:textId="77777777" w:rsidR="00AC69D3" w:rsidRPr="009D7DF5" w:rsidRDefault="00AC69D3" w:rsidP="00AC69D3">
            <w:pPr>
              <w:pStyle w:val="TTBa"/>
              <w:widowControl/>
            </w:pPr>
          </w:p>
          <w:p w14:paraId="46833659" w14:textId="77777777" w:rsidR="00AC69D3" w:rsidRPr="009D7DF5" w:rsidRDefault="00AC69D3" w:rsidP="00AC69D3">
            <w:pPr>
              <w:pStyle w:val="TTBa"/>
              <w:widowControl/>
            </w:pPr>
          </w:p>
          <w:p w14:paraId="32C8C0A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В обороте один состав ВЧД КРГ на ЭПТ</w:t>
            </w:r>
            <w:r w:rsidR="002E0509">
              <w:t>. Ск</w:t>
            </w:r>
            <w:r w:rsidR="002E0509">
              <w:t>о</w:t>
            </w:r>
            <w:r w:rsidR="002E0509">
              <w:t>рость следования до 120 км/ч</w:t>
            </w:r>
          </w:p>
          <w:p w14:paraId="5A94D6EF" w14:textId="77777777" w:rsidR="00AC69D3" w:rsidRPr="009D7DF5" w:rsidRDefault="00AC69D3" w:rsidP="00AC69D3">
            <w:pPr>
              <w:pStyle w:val="TTBa"/>
              <w:widowControl/>
            </w:pPr>
          </w:p>
          <w:p w14:paraId="1B06751B" w14:textId="77777777" w:rsidR="00AC69D3" w:rsidRPr="009D7DF5" w:rsidRDefault="00AC69D3" w:rsidP="00AC69D3">
            <w:pPr>
              <w:pStyle w:val="TTBa"/>
              <w:widowControl/>
            </w:pPr>
          </w:p>
          <w:p w14:paraId="61C73DF6" w14:textId="77777777" w:rsidR="00AC69D3" w:rsidRDefault="00AC69D3" w:rsidP="00AC69D3">
            <w:pPr>
              <w:pStyle w:val="TTBa"/>
              <w:widowControl/>
            </w:pPr>
          </w:p>
          <w:p w14:paraId="33A0E634" w14:textId="77777777" w:rsidR="00AC69D3" w:rsidRPr="009D7DF5" w:rsidRDefault="00AC69D3" w:rsidP="00AC69D3">
            <w:pPr>
              <w:pStyle w:val="TTBa"/>
            </w:pPr>
          </w:p>
        </w:tc>
      </w:tr>
      <w:tr w:rsidR="00AC69D3" w:rsidRPr="009D7DF5" w14:paraId="00F56012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7CEBD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2ф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314D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3FA7D" w14:textId="77777777" w:rsidR="00AC69D3" w:rsidRPr="009D7DF5" w:rsidRDefault="00AC69D3" w:rsidP="00AC69D3">
            <w:pPr>
              <w:pStyle w:val="TTB2"/>
              <w:widowControl/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D5A96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909C8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8F69A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94D96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822C9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67B77997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3436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3ф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D3DA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30B4E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58EC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3EB5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7800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690A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9802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5FDF26D9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0931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6944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3E606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59D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0130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7DA8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729B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8F01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42B2E799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24F2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2D8A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EE1A0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2983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6F8D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5D933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A6C18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1A42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28FC4CA3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BAF59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2D036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A6A27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73F66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7EEB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BD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50/4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86E7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2726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4293BBCE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4D3EA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12BBE2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E9AF3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B51E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25EB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9659C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BC932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24D7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0D5392A0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8B04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FFAA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КР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F7E21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6B14B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C8D72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26/10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B2A5A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493A9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1B9D9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31DF8728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CC0F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3B07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51B1E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E4AF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E698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42A2D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2E60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F60C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2D75F56D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0E87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10ф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2FC6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95607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6323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F25D59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3FD9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547708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713F9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7A6C4E50" w14:textId="77777777" w:rsidTr="00AC0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51DE5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89A5E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F6E4E0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B72391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C425F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B2866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9D4DA" w14:textId="77777777" w:rsidR="00AC69D3" w:rsidRPr="009D7DF5" w:rsidRDefault="00AC69D3" w:rsidP="00AC69D3">
            <w:pPr>
              <w:pStyle w:val="TTBa"/>
              <w:widowControl/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right w:val="single" w:sz="4" w:space="0" w:color="auto"/>
            </w:tcBorders>
          </w:tcPr>
          <w:p w14:paraId="32E79C84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593338F0" w14:textId="77777777" w:rsidTr="00AC0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55584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E6591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7B69DC" w14:textId="77777777" w:rsidR="00AC69D3" w:rsidRPr="009D7DF5" w:rsidRDefault="00AC69D3" w:rsidP="00AC69D3">
            <w:pPr>
              <w:pStyle w:val="TTB2"/>
              <w:widowControl/>
              <w:jc w:val="center"/>
            </w:pPr>
            <w:r w:rsidRPr="009D7DF5">
              <w:t>Риддер - Новосибирск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98CBE6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3327D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44A985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28316E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14:paraId="13FD01D6" w14:textId="77777777" w:rsidR="00AC0888" w:rsidRPr="009D7DF5" w:rsidRDefault="00AC0888" w:rsidP="00AC0888">
            <w:pPr>
              <w:pStyle w:val="TTBf1f5e5ece0f6e5edf2f0"/>
            </w:pPr>
            <w:r w:rsidRPr="009D7DF5">
              <w:t xml:space="preserve">Один состав ЛВЧ-7 ЗСИБ ФПКФ Скорость следования до </w:t>
            </w:r>
          </w:p>
          <w:p w14:paraId="6C3C1D0C" w14:textId="77777777" w:rsidR="00AC69D3" w:rsidRPr="009D7DF5" w:rsidRDefault="00AC0888" w:rsidP="00AC0888">
            <w:pPr>
              <w:pStyle w:val="TTBa"/>
            </w:pPr>
            <w:r w:rsidRPr="009D7DF5">
              <w:t xml:space="preserve">120 км/ч </w:t>
            </w:r>
            <w:r w:rsidR="00AC69D3" w:rsidRPr="009D7DF5">
              <w:t xml:space="preserve"> </w:t>
            </w:r>
          </w:p>
        </w:tc>
      </w:tr>
      <w:tr w:rsidR="00AC69D3" w:rsidRPr="009D7DF5" w14:paraId="43D012EB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C3877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EE892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D23D8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50A82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0EC93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A0AAF3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B2D88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E7A8B" w14:textId="77777777" w:rsidR="00AC69D3" w:rsidRPr="009D7DF5" w:rsidRDefault="00AC69D3" w:rsidP="00AC69D3">
            <w:pPr>
              <w:pStyle w:val="TTBa"/>
              <w:widowControl/>
            </w:pPr>
          </w:p>
        </w:tc>
      </w:tr>
      <w:tr w:rsidR="00AC69D3" w:rsidRPr="009D7DF5" w14:paraId="0A5E8A5F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294EB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7C326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68976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4229F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114CA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759DC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F038C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7D54D" w14:textId="77777777" w:rsidR="00AC69D3" w:rsidRPr="009D7DF5" w:rsidRDefault="00AC69D3" w:rsidP="00AC69D3">
            <w:pPr>
              <w:pStyle w:val="TTBa"/>
              <w:widowControl/>
            </w:pPr>
          </w:p>
        </w:tc>
      </w:tr>
      <w:tr w:rsidR="00AC69D3" w:rsidRPr="009D7DF5" w14:paraId="01993128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F161C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00CF8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КРИ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E71B2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C66D9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25A9C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18/10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B1ED3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A6888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9081D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423C5E2B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F7F3B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0E104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508BB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CC333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9707D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D5A02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2B619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BFD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2F0D998F" w14:textId="77777777" w:rsidTr="004B40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560E7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34A20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rPr>
                <w:b w:val="0"/>
              </w:rP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F56B0" w14:textId="77777777" w:rsidR="00AC69D3" w:rsidRPr="009D7DF5" w:rsidRDefault="00AC69D3" w:rsidP="00AC69D3">
            <w:pPr>
              <w:jc w:val="center"/>
            </w:pPr>
            <w:r w:rsidRPr="009D7DF5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D6618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288FE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E211C" w14:textId="77777777" w:rsidR="00AC69D3" w:rsidRPr="009D7DF5" w:rsidRDefault="00AC69D3" w:rsidP="00AC69D3">
            <w:pPr>
              <w:pStyle w:val="TTBa"/>
              <w:widowControl/>
              <w:spacing w:line="240" w:lineRule="exact"/>
            </w:pPr>
            <w:r w:rsidRPr="009D7DF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908CA" w14:textId="77777777" w:rsidR="00AC69D3" w:rsidRPr="009D7DF5" w:rsidRDefault="00AC69D3" w:rsidP="00AC69D3">
            <w:pPr>
              <w:pStyle w:val="TTB1"/>
              <w:widowControl/>
              <w:spacing w:line="240" w:lineRule="exact"/>
              <w:rPr>
                <w:b w:val="0"/>
              </w:rPr>
            </w:pPr>
            <w:r w:rsidRPr="009D7DF5"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2EA27" w14:textId="77777777" w:rsidR="00AC69D3" w:rsidRPr="009D7DF5" w:rsidRDefault="00AC69D3" w:rsidP="00AC69D3">
            <w:pPr>
              <w:pStyle w:val="TTBa"/>
              <w:widowControl/>
            </w:pPr>
            <w:r w:rsidRPr="009D7DF5">
              <w:t xml:space="preserve"> </w:t>
            </w:r>
          </w:p>
        </w:tc>
      </w:tr>
      <w:tr w:rsidR="00AC69D3" w:rsidRPr="009D7DF5" w14:paraId="083175D6" w14:textId="77777777" w:rsidTr="004B40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</w:tcBorders>
          </w:tcPr>
          <w:p w14:paraId="37C8D00D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909" w:type="dxa"/>
            <w:tcBorders>
              <w:top w:val="nil"/>
            </w:tcBorders>
          </w:tcPr>
          <w:p w14:paraId="2DE2590B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3546" w:type="dxa"/>
            <w:tcBorders>
              <w:top w:val="nil"/>
            </w:tcBorders>
          </w:tcPr>
          <w:p w14:paraId="5F7EB810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1B681914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0396D0E3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4BD845EB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42FF1DB7" w14:textId="77777777" w:rsidR="00AC69D3" w:rsidRPr="009D7DF5" w:rsidRDefault="00AC69D3" w:rsidP="00AC69D3">
            <w:pPr>
              <w:pStyle w:val="TTBa"/>
              <w:widowControl/>
            </w:pPr>
          </w:p>
        </w:tc>
        <w:tc>
          <w:tcPr>
            <w:tcW w:w="1727" w:type="dxa"/>
            <w:tcBorders>
              <w:top w:val="nil"/>
            </w:tcBorders>
          </w:tcPr>
          <w:p w14:paraId="5023CB0C" w14:textId="77777777" w:rsidR="00AC69D3" w:rsidRPr="009D7DF5" w:rsidRDefault="00AC69D3" w:rsidP="00AC69D3">
            <w:pPr>
              <w:pStyle w:val="TTBa"/>
              <w:widowControl/>
            </w:pPr>
          </w:p>
        </w:tc>
      </w:tr>
      <w:tr w:rsidR="00AC69D3" w14:paraId="26F3E3C3" w14:textId="77777777" w:rsidTr="004B40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45" w:type="dxa"/>
            <w:gridSpan w:val="3"/>
            <w:tcBorders>
              <w:top w:val="nil"/>
            </w:tcBorders>
          </w:tcPr>
          <w:p w14:paraId="6C824A7D" w14:textId="77777777" w:rsidR="00AC69D3" w:rsidRPr="008516C5" w:rsidRDefault="00AC69D3" w:rsidP="00AC69D3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       Итого</w:t>
            </w:r>
            <w:r w:rsidRPr="008516C5">
              <w:rPr>
                <w:b/>
              </w:rPr>
              <w:t>:</w:t>
            </w:r>
          </w:p>
        </w:tc>
        <w:tc>
          <w:tcPr>
            <w:tcW w:w="819" w:type="dxa"/>
            <w:tcBorders>
              <w:top w:val="nil"/>
            </w:tcBorders>
          </w:tcPr>
          <w:p w14:paraId="5D707CA4" w14:textId="77777777" w:rsidR="00AC69D3" w:rsidRPr="008516C5" w:rsidRDefault="00AC69D3" w:rsidP="00AC69D3">
            <w:pPr>
              <w:pStyle w:val="TTBa"/>
              <w:widowControl/>
              <w:spacing w:before="60" w:after="60"/>
              <w:rPr>
                <w:b/>
              </w:rPr>
            </w:pPr>
            <w:r w:rsidRPr="008516C5">
              <w:rPr>
                <w:b/>
              </w:rPr>
              <w:t>–</w:t>
            </w:r>
          </w:p>
        </w:tc>
        <w:tc>
          <w:tcPr>
            <w:tcW w:w="818" w:type="dxa"/>
            <w:tcBorders>
              <w:top w:val="nil"/>
            </w:tcBorders>
          </w:tcPr>
          <w:p w14:paraId="3F6A9AB0" w14:textId="77777777" w:rsidR="00AC69D3" w:rsidRPr="008516C5" w:rsidRDefault="00AC69D3" w:rsidP="00AC69D3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1</w:t>
            </w:r>
            <w:r w:rsidR="009D7DF5">
              <w:rPr>
                <w:b/>
              </w:rPr>
              <w:t>88</w:t>
            </w:r>
            <w:r>
              <w:rPr>
                <w:b/>
              </w:rPr>
              <w:t>/28</w:t>
            </w:r>
          </w:p>
        </w:tc>
        <w:tc>
          <w:tcPr>
            <w:tcW w:w="818" w:type="dxa"/>
            <w:tcBorders>
              <w:top w:val="nil"/>
            </w:tcBorders>
          </w:tcPr>
          <w:p w14:paraId="77BD161F" w14:textId="77777777" w:rsidR="00AC69D3" w:rsidRPr="008516C5" w:rsidRDefault="00AC69D3" w:rsidP="009D7DF5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</w:t>
            </w:r>
            <w:r w:rsidR="009D7DF5">
              <w:rPr>
                <w:b/>
              </w:rPr>
              <w:t>24</w:t>
            </w:r>
            <w:r>
              <w:rPr>
                <w:b/>
              </w:rPr>
              <w:t>/16</w:t>
            </w:r>
          </w:p>
        </w:tc>
        <w:tc>
          <w:tcPr>
            <w:tcW w:w="819" w:type="dxa"/>
            <w:tcBorders>
              <w:top w:val="nil"/>
            </w:tcBorders>
          </w:tcPr>
          <w:p w14:paraId="2C068857" w14:textId="77777777" w:rsidR="00AC69D3" w:rsidRPr="008516C5" w:rsidRDefault="00AC69D3" w:rsidP="00AC69D3">
            <w:pPr>
              <w:pStyle w:val="TTBa"/>
              <w:widowControl/>
              <w:spacing w:before="60" w:after="60"/>
              <w:rPr>
                <w:b/>
              </w:rPr>
            </w:pPr>
            <w:r w:rsidRPr="008516C5">
              <w:rPr>
                <w:b/>
              </w:rPr>
              <w:t>–</w:t>
            </w:r>
          </w:p>
        </w:tc>
        <w:tc>
          <w:tcPr>
            <w:tcW w:w="1727" w:type="dxa"/>
            <w:tcBorders>
              <w:top w:val="nil"/>
            </w:tcBorders>
          </w:tcPr>
          <w:p w14:paraId="11A94CCC" w14:textId="77777777" w:rsidR="00AC69D3" w:rsidRPr="008516C5" w:rsidRDefault="009D7DF5" w:rsidP="009D7DF5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712</w:t>
            </w:r>
            <w:r w:rsidR="00AC69D3">
              <w:rPr>
                <w:b/>
              </w:rPr>
              <w:t>/44</w:t>
            </w:r>
          </w:p>
        </w:tc>
      </w:tr>
    </w:tbl>
    <w:p w14:paraId="75756569" w14:textId="77777777" w:rsidR="002A454B" w:rsidRPr="00D6658E" w:rsidRDefault="002A454B" w:rsidP="00D6658E">
      <w:pPr>
        <w:pStyle w:val="TTB"/>
        <w:widowControl/>
      </w:pPr>
    </w:p>
    <w:p w14:paraId="33C0687A" w14:textId="77777777" w:rsidR="00DC3079" w:rsidRPr="00AC0888" w:rsidRDefault="00DC3079" w:rsidP="00D6658E">
      <w:pPr>
        <w:widowControl/>
        <w:suppressAutoHyphens/>
        <w:spacing w:line="216" w:lineRule="auto"/>
        <w:ind w:firstLine="284"/>
        <w:jc w:val="both"/>
        <w:rPr>
          <w:b/>
          <w:bCs/>
        </w:rPr>
      </w:pPr>
      <w:r w:rsidRPr="00AC0888">
        <w:rPr>
          <w:b/>
          <w:bCs/>
        </w:rPr>
        <w:t xml:space="preserve">1. Поезд № 385/386 Бишкек-Новосибирск </w:t>
      </w:r>
      <w:r w:rsidR="00EE2194">
        <w:rPr>
          <w:b/>
          <w:bCs/>
        </w:rPr>
        <w:t xml:space="preserve">пассажирский </w:t>
      </w:r>
      <w:r w:rsidRPr="00AC0888">
        <w:rPr>
          <w:b/>
          <w:bCs/>
        </w:rPr>
        <w:t>круглогодичный, курсирует 1 раз в 8 дней:</w:t>
      </w:r>
    </w:p>
    <w:p w14:paraId="7774E98F" w14:textId="77777777" w:rsidR="00FB386F" w:rsidRPr="00AC0888" w:rsidRDefault="00DC3079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отправлением из Бишкека:</w:t>
      </w:r>
      <w:r w:rsidR="00EE7707" w:rsidRPr="00AC0888">
        <w:t xml:space="preserve"> </w:t>
      </w:r>
      <w:r w:rsidR="00736B44" w:rsidRPr="00AC0888">
        <w:t>15,</w:t>
      </w:r>
      <w:r w:rsidR="00FB386F" w:rsidRPr="00AC0888">
        <w:t>23</w:t>
      </w:r>
      <w:r w:rsidR="00736B44" w:rsidRPr="00AC0888">
        <w:t>,31</w:t>
      </w:r>
      <w:r w:rsidR="00FB386F" w:rsidRPr="00AC0888">
        <w:t xml:space="preserve">/12-24, 9,17,25/01-25, </w:t>
      </w:r>
      <w:r w:rsidR="00736B44" w:rsidRPr="00AC0888">
        <w:t>3,</w:t>
      </w:r>
      <w:r w:rsidR="00FB386F" w:rsidRPr="00AC0888">
        <w:t>11,19,2</w:t>
      </w:r>
      <w:r w:rsidR="00736B44" w:rsidRPr="00AC0888">
        <w:t>7</w:t>
      </w:r>
      <w:r w:rsidR="00FB386F" w:rsidRPr="00AC0888">
        <w:t>/02-25, 7,15,23</w:t>
      </w:r>
      <w:r w:rsidR="00736B44" w:rsidRPr="00AC0888">
        <w:t>,31</w:t>
      </w:r>
      <w:r w:rsidR="00FB386F" w:rsidRPr="00AC0888">
        <w:t>/03-25, 9,17,25/04-25, 3,11,19,27/05-25, 5,13,21,2</w:t>
      </w:r>
      <w:r w:rsidR="00736B44" w:rsidRPr="00AC0888">
        <w:t>9</w:t>
      </w:r>
      <w:r w:rsidR="00FB386F" w:rsidRPr="00AC0888">
        <w:t>/06-25, 7,15,23</w:t>
      </w:r>
      <w:r w:rsidR="00736B44" w:rsidRPr="00AC0888">
        <w:t>,31</w:t>
      </w:r>
      <w:r w:rsidR="00FB386F" w:rsidRPr="00AC0888">
        <w:t xml:space="preserve">/07-25, 9,17,25/08-25, </w:t>
      </w:r>
      <w:r w:rsidR="00736B44" w:rsidRPr="00AC0888">
        <w:t>3,</w:t>
      </w:r>
      <w:r w:rsidR="00FB386F" w:rsidRPr="00AC0888">
        <w:t>11,19,27/09-25, 5,13,21,29/10-25, 7,15,23/11-25, 1/12-25.</w:t>
      </w:r>
    </w:p>
    <w:p w14:paraId="5B30F99A" w14:textId="77777777" w:rsidR="00FB386F" w:rsidRPr="00AC0888" w:rsidRDefault="00EE2194" w:rsidP="00D6658E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Прибытием и отправлением из</w:t>
      </w:r>
      <w:r w:rsidR="00DC3079" w:rsidRPr="00AC0888">
        <w:rPr>
          <w:b/>
          <w:bCs/>
        </w:rPr>
        <w:t xml:space="preserve"> Новосибирска</w:t>
      </w:r>
      <w:r w:rsidR="002F2B8F" w:rsidRPr="00AC0888">
        <w:rPr>
          <w:b/>
          <w:bCs/>
        </w:rPr>
        <w:t>:</w:t>
      </w:r>
      <w:r w:rsidR="00DC3079" w:rsidRPr="00AC0888">
        <w:rPr>
          <w:b/>
          <w:bCs/>
        </w:rPr>
        <w:t xml:space="preserve"> </w:t>
      </w:r>
      <w:r w:rsidR="00736B44" w:rsidRPr="00AC0888">
        <w:rPr>
          <w:bCs/>
        </w:rPr>
        <w:t>17,</w:t>
      </w:r>
      <w:r w:rsidR="00FB386F" w:rsidRPr="00AC0888">
        <w:t xml:space="preserve">25/12-24, </w:t>
      </w:r>
      <w:r w:rsidR="00736B44" w:rsidRPr="00AC0888">
        <w:t>3,</w:t>
      </w:r>
      <w:r w:rsidR="00FB386F" w:rsidRPr="00AC0888">
        <w:t xml:space="preserve">11,19,27/01-25, </w:t>
      </w:r>
      <w:r w:rsidR="00736B44" w:rsidRPr="00AC0888">
        <w:t>5,</w:t>
      </w:r>
      <w:r w:rsidR="00FB386F" w:rsidRPr="00AC0888">
        <w:t xml:space="preserve">13,21/02-25, 1,9,17,25/03-25, </w:t>
      </w:r>
      <w:r w:rsidR="00736B44" w:rsidRPr="00AC0888">
        <w:t>3,</w:t>
      </w:r>
      <w:r w:rsidR="00FB386F" w:rsidRPr="00AC0888">
        <w:t xml:space="preserve">11,19,27/04-25, 5,13,21,29/05-25, 7,15,23/06-25, 1,9,17,25/07-25, </w:t>
      </w:r>
      <w:r w:rsidR="00736B44" w:rsidRPr="00AC0888">
        <w:t>3,</w:t>
      </w:r>
      <w:r w:rsidR="00FB386F" w:rsidRPr="00AC0888">
        <w:t xml:space="preserve">11,19,27/08-25, </w:t>
      </w:r>
      <w:r w:rsidR="00BC6588" w:rsidRPr="00AC0888">
        <w:t>5,</w:t>
      </w:r>
      <w:r w:rsidR="00FB386F" w:rsidRPr="00AC0888">
        <w:t>13,21,29/09-25, 7,15,23,31/10-25, 9,17,25/11-25, 3/12-25.</w:t>
      </w:r>
    </w:p>
    <w:p w14:paraId="00E45D18" w14:textId="77777777" w:rsidR="00FB386F" w:rsidRPr="00AC0888" w:rsidRDefault="00DC3079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прибытием в Бишкек:</w:t>
      </w:r>
      <w:r w:rsidR="00615641" w:rsidRPr="00AC0888">
        <w:rPr>
          <w:b/>
          <w:bCs/>
        </w:rPr>
        <w:t xml:space="preserve"> </w:t>
      </w:r>
      <w:r w:rsidR="00BC6588" w:rsidRPr="00AC0888">
        <w:rPr>
          <w:bCs/>
        </w:rPr>
        <w:t>19,</w:t>
      </w:r>
      <w:r w:rsidR="00FB386F" w:rsidRPr="00AC0888">
        <w:t xml:space="preserve">27/12-24, </w:t>
      </w:r>
      <w:r w:rsidR="00BC6588" w:rsidRPr="00AC0888">
        <w:t>5,</w:t>
      </w:r>
      <w:r w:rsidR="00FB386F" w:rsidRPr="00AC0888">
        <w:t xml:space="preserve">13,21,29/01-25, </w:t>
      </w:r>
      <w:r w:rsidR="00BC6588" w:rsidRPr="00AC0888">
        <w:t>7,</w:t>
      </w:r>
      <w:r w:rsidR="00FB386F" w:rsidRPr="00AC0888">
        <w:t xml:space="preserve">15,23/02-25, 3,11,19,27/03-25, </w:t>
      </w:r>
      <w:r w:rsidR="00BC6588" w:rsidRPr="00AC0888">
        <w:t>5,</w:t>
      </w:r>
      <w:r w:rsidR="00FB386F" w:rsidRPr="00AC0888">
        <w:t xml:space="preserve">13,21,29/04-25, 7,15,23,31/05-25, 9,17,25/06-25, 3,11,19,27/07-25, </w:t>
      </w:r>
      <w:r w:rsidR="00BC6588" w:rsidRPr="00AC0888">
        <w:t>5,</w:t>
      </w:r>
      <w:r w:rsidR="00FB386F" w:rsidRPr="00AC0888">
        <w:t xml:space="preserve">13,21,29/08-25, </w:t>
      </w:r>
      <w:r w:rsidR="00BC6588" w:rsidRPr="00AC0888">
        <w:t>7,</w:t>
      </w:r>
      <w:r w:rsidR="00FB386F" w:rsidRPr="00AC0888">
        <w:t>15,23/09-25, 1,9,17,25/10-25, 2,11,19,27/11-25, 5/12-25.</w:t>
      </w:r>
    </w:p>
    <w:p w14:paraId="53D41485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2. Нумерация вагонов в пути следования:</w:t>
      </w:r>
      <w:r w:rsidRPr="00AC0888">
        <w:t xml:space="preserve"> указана при след</w:t>
      </w:r>
      <w:r w:rsidR="00617927" w:rsidRPr="00AC0888">
        <w:t xml:space="preserve">овании из Бишкека и Новосибирска </w:t>
      </w:r>
      <w:r w:rsidRPr="00AC0888">
        <w:t>с «</w:t>
      </w:r>
      <w:r w:rsidR="002E0509" w:rsidRPr="00AC0888">
        <w:t>хвоста»</w:t>
      </w:r>
      <w:r w:rsidR="002E0509" w:rsidRPr="00AC0888">
        <w:rPr>
          <w:color w:val="FF0000"/>
        </w:rPr>
        <w:t xml:space="preserve"> </w:t>
      </w:r>
      <w:r w:rsidR="002E0509" w:rsidRPr="00AC0888">
        <w:t>поезда</w:t>
      </w:r>
      <w:r w:rsidRPr="00AC0888">
        <w:t xml:space="preserve">. </w:t>
      </w:r>
    </w:p>
    <w:p w14:paraId="0A241201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3. Максимально допустимая длина поезда по участкам следования (вагоны 24,5 м):</w:t>
      </w:r>
      <w:r w:rsidR="002E0509">
        <w:t xml:space="preserve"> по всему маршруту - 19</w:t>
      </w:r>
      <w:r w:rsidRPr="00AC0888">
        <w:t xml:space="preserve"> вагонов.</w:t>
      </w:r>
    </w:p>
    <w:p w14:paraId="24D36D95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4. Установленная схема поезда по участкам следования (состав сформирован из вагонов длиной 24,5 м):</w:t>
      </w:r>
      <w:r w:rsidR="00BB66C4" w:rsidRPr="00AC0888">
        <w:t xml:space="preserve"> Бишкек - Новосибирск</w:t>
      </w:r>
      <w:r w:rsidR="002E0509">
        <w:t xml:space="preserve"> - 19</w:t>
      </w:r>
      <w:r w:rsidRPr="00AC0888">
        <w:t xml:space="preserve"> вагонов.</w:t>
      </w:r>
    </w:p>
    <w:p w14:paraId="5E1FAFF7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 xml:space="preserve">5. Станции изменения направления движения поезда: </w:t>
      </w:r>
      <w:r w:rsidR="00E24F37" w:rsidRPr="00AC0888">
        <w:t>Турксиб</w:t>
      </w:r>
      <w:r w:rsidRPr="00AC0888">
        <w:t>.</w:t>
      </w:r>
    </w:p>
    <w:p w14:paraId="00AE7179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6. Станции смены локомотивов:</w:t>
      </w:r>
      <w:r w:rsidRPr="00AC0888">
        <w:t xml:space="preserve"> </w:t>
      </w:r>
      <w:r w:rsidR="00E24F37" w:rsidRPr="00AC0888">
        <w:t>Турксиб</w:t>
      </w:r>
      <w:r w:rsidRPr="00AC0888">
        <w:t>, Шу, Алматы-1, Актогай, Семей,</w:t>
      </w:r>
      <w:r w:rsidRPr="00AC0888">
        <w:rPr>
          <w:b/>
          <w:bCs/>
        </w:rPr>
        <w:t xml:space="preserve"> </w:t>
      </w:r>
      <w:r w:rsidRPr="00AC0888">
        <w:t>Локоть, Барнаул</w:t>
      </w:r>
      <w:r w:rsidR="008E1DAB" w:rsidRPr="00AC0888">
        <w:t>, Черепаново</w:t>
      </w:r>
      <w:r w:rsidR="00A579BF" w:rsidRPr="00AC0888">
        <w:t>, Новосибирск.</w:t>
      </w:r>
    </w:p>
    <w:p w14:paraId="3F43E129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  <w:rPr>
          <w:i/>
          <w:iCs/>
        </w:rPr>
      </w:pPr>
      <w:r w:rsidRPr="00AC0888">
        <w:rPr>
          <w:b/>
          <w:bCs/>
        </w:rPr>
        <w:t xml:space="preserve">7. Станции смены локомотивных бригад без смены локомотива: </w:t>
      </w:r>
      <w:r w:rsidRPr="00AC0888">
        <w:t>Отар,</w:t>
      </w:r>
      <w:r w:rsidRPr="00AC0888">
        <w:rPr>
          <w:b/>
          <w:bCs/>
        </w:rPr>
        <w:t xml:space="preserve"> </w:t>
      </w:r>
      <w:r w:rsidRPr="00AC0888">
        <w:t>Сарыозек, Уштобе, Матай, Аягоз, Шар.</w:t>
      </w:r>
    </w:p>
    <w:p w14:paraId="2A21B033" w14:textId="77777777" w:rsidR="002A454B" w:rsidRPr="00AC0888" w:rsidRDefault="00637A58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8</w:t>
      </w:r>
      <w:r w:rsidR="002A454B" w:rsidRPr="00AC0888">
        <w:rPr>
          <w:b/>
          <w:bCs/>
        </w:rPr>
        <w:t>. Станции снабжения поезда водой:</w:t>
      </w:r>
      <w:r w:rsidR="002A454B" w:rsidRPr="00AC0888">
        <w:t xml:space="preserve"> Бишкек-2, Шу, Алматы-1, Актогай,</w:t>
      </w:r>
      <w:r w:rsidR="00D7666A" w:rsidRPr="00AC0888">
        <w:t xml:space="preserve"> Семей, Барнаул, Новосибирск.</w:t>
      </w:r>
    </w:p>
    <w:p w14:paraId="69714C59" w14:textId="77777777" w:rsidR="002A454B" w:rsidRPr="00AC0888" w:rsidRDefault="00637A58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9</w:t>
      </w:r>
      <w:r w:rsidR="002A454B" w:rsidRPr="00AC0888">
        <w:rPr>
          <w:b/>
          <w:bCs/>
        </w:rPr>
        <w:t>. Станции снабжения топливом:</w:t>
      </w:r>
      <w:r w:rsidR="002A454B" w:rsidRPr="00AC0888">
        <w:t xml:space="preserve"> Бишкек-2, Шу, Алматы-1, Аягоз, Семей,</w:t>
      </w:r>
      <w:r w:rsidR="00056537" w:rsidRPr="00AC0888">
        <w:t xml:space="preserve"> Барнаул, Новосибирск.</w:t>
      </w:r>
    </w:p>
    <w:p w14:paraId="3A8AD889" w14:textId="77777777" w:rsidR="002A454B" w:rsidRPr="00AC0888" w:rsidRDefault="00637A58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10</w:t>
      </w:r>
      <w:r w:rsidR="002A454B" w:rsidRPr="00AC0888">
        <w:rPr>
          <w:b/>
          <w:bCs/>
        </w:rPr>
        <w:t>. Станции обслуживания ЭЧТК:</w:t>
      </w:r>
      <w:r w:rsidR="002A454B" w:rsidRPr="00AC0888">
        <w:t xml:space="preserve"> нет.</w:t>
      </w:r>
    </w:p>
    <w:p w14:paraId="7BA1D050" w14:textId="77777777" w:rsidR="002A454B" w:rsidRPr="00AC0888" w:rsidRDefault="00637A58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11</w:t>
      </w:r>
      <w:r w:rsidR="00DB7291" w:rsidRPr="00AC0888">
        <w:rPr>
          <w:b/>
          <w:bCs/>
        </w:rPr>
        <w:t xml:space="preserve">. Станции сбора </w:t>
      </w:r>
      <w:r w:rsidR="00EE2194">
        <w:rPr>
          <w:b/>
          <w:bCs/>
        </w:rPr>
        <w:t>твердых коммунальных отходов (</w:t>
      </w:r>
      <w:r w:rsidR="00DB7291" w:rsidRPr="00AC0888">
        <w:rPr>
          <w:b/>
          <w:bCs/>
        </w:rPr>
        <w:t>Т</w:t>
      </w:r>
      <w:r w:rsidR="00EE2194">
        <w:rPr>
          <w:b/>
          <w:bCs/>
        </w:rPr>
        <w:t>К</w:t>
      </w:r>
      <w:r w:rsidR="00DB7291" w:rsidRPr="00AC0888">
        <w:rPr>
          <w:b/>
          <w:bCs/>
        </w:rPr>
        <w:t>О</w:t>
      </w:r>
      <w:r w:rsidR="00EE2194">
        <w:rPr>
          <w:b/>
          <w:bCs/>
        </w:rPr>
        <w:t>)</w:t>
      </w:r>
      <w:r w:rsidR="00DB7291" w:rsidRPr="00AC0888">
        <w:rPr>
          <w:b/>
          <w:bCs/>
        </w:rPr>
        <w:t xml:space="preserve"> и шлака</w:t>
      </w:r>
      <w:r w:rsidR="002A454B" w:rsidRPr="00AC0888">
        <w:rPr>
          <w:b/>
          <w:bCs/>
        </w:rPr>
        <w:t>:</w:t>
      </w:r>
      <w:r w:rsidR="002A454B" w:rsidRPr="00AC0888">
        <w:t xml:space="preserve"> Бишкек-2, </w:t>
      </w:r>
      <w:r w:rsidR="00E24F37" w:rsidRPr="00AC0888">
        <w:t>Турксиб, Шу, Отар</w:t>
      </w:r>
      <w:r w:rsidR="002A454B" w:rsidRPr="00AC0888">
        <w:t xml:space="preserve">, </w:t>
      </w:r>
      <w:r w:rsidR="00E24F37" w:rsidRPr="00AC0888">
        <w:t>Алматы-1, Капчыгай</w:t>
      </w:r>
      <w:r w:rsidR="002A454B" w:rsidRPr="00AC0888">
        <w:t>, Уштобе, Актогай, Аяг</w:t>
      </w:r>
      <w:r w:rsidR="00C0616B" w:rsidRPr="00AC0888">
        <w:t>оз, Семей, Барнаул, Новосибирск.</w:t>
      </w:r>
    </w:p>
    <w:p w14:paraId="09C19762" w14:textId="77777777" w:rsidR="002A454B" w:rsidRPr="00AC0888" w:rsidRDefault="00637A58" w:rsidP="00D6658E">
      <w:pPr>
        <w:widowControl/>
        <w:suppressAutoHyphens/>
        <w:spacing w:line="216" w:lineRule="auto"/>
        <w:ind w:firstLine="284"/>
        <w:jc w:val="both"/>
        <w:rPr>
          <w:b/>
          <w:bCs/>
        </w:rPr>
      </w:pPr>
      <w:r w:rsidRPr="00AC0888">
        <w:rPr>
          <w:b/>
          <w:bCs/>
        </w:rPr>
        <w:t>12</w:t>
      </w:r>
      <w:r w:rsidR="002A454B" w:rsidRPr="00AC0888">
        <w:rPr>
          <w:b/>
          <w:bCs/>
        </w:rPr>
        <w:t>. Выделяются места:</w:t>
      </w:r>
    </w:p>
    <w:p w14:paraId="62D94A10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t>- для отдыха проводников все двухместные купе и до</w:t>
      </w:r>
      <w:r w:rsidR="00015883" w:rsidRPr="00AC0888">
        <w:t>полни</w:t>
      </w:r>
      <w:r w:rsidR="002F2B8F" w:rsidRPr="00AC0888">
        <w:t>тельно в вагоне пор. № 8</w:t>
      </w:r>
      <w:r w:rsidR="00015883" w:rsidRPr="00AC0888">
        <w:t xml:space="preserve"> КР</w:t>
      </w:r>
      <w:r w:rsidRPr="00AC0888">
        <w:t xml:space="preserve"> места с 1 по 4.</w:t>
      </w:r>
    </w:p>
    <w:p w14:paraId="44FB423F" w14:textId="77777777" w:rsidR="002A454B" w:rsidRPr="00AC0888" w:rsidRDefault="002A454B" w:rsidP="00D6658E">
      <w:pPr>
        <w:widowControl/>
        <w:suppressAutoHyphens/>
        <w:spacing w:line="216" w:lineRule="auto"/>
        <w:ind w:firstLine="284"/>
        <w:jc w:val="both"/>
      </w:pPr>
      <w:r w:rsidRPr="00AC0888">
        <w:t>- для отдых</w:t>
      </w:r>
      <w:r w:rsidR="002F2B8F" w:rsidRPr="00AC0888">
        <w:t>а ЛНП и ПЭМ в вагоне пор. № 8</w:t>
      </w:r>
      <w:r w:rsidR="00015883" w:rsidRPr="00AC0888">
        <w:t xml:space="preserve"> КР </w:t>
      </w:r>
      <w:r w:rsidRPr="00AC0888">
        <w:t xml:space="preserve">места с 5 по 8. </w:t>
      </w:r>
    </w:p>
    <w:p w14:paraId="76293D14" w14:textId="77777777" w:rsidR="00D21C2D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t>- оперативный резерв ЛНП в обои</w:t>
      </w:r>
      <w:r w:rsidR="002F2B8F" w:rsidRPr="00AC0888">
        <w:t>х направлениях в вагоне пор. № 8</w:t>
      </w:r>
      <w:r w:rsidRPr="00AC0888">
        <w:t xml:space="preserve"> К</w:t>
      </w:r>
      <w:r w:rsidR="002E0509">
        <w:t>Р места 9,10 и в вагоне пор. № 6</w:t>
      </w:r>
      <w:r w:rsidRPr="00AC0888">
        <w:t xml:space="preserve"> ПЛ места 3, 4 (установить бронь 26 без снятия).</w:t>
      </w:r>
    </w:p>
    <w:p w14:paraId="2719326F" w14:textId="77777777" w:rsidR="00911122" w:rsidRPr="00AC0888" w:rsidRDefault="001C7CE6" w:rsidP="00D6658E">
      <w:pPr>
        <w:widowControl/>
        <w:suppressAutoHyphens/>
        <w:spacing w:line="216" w:lineRule="auto"/>
        <w:ind w:firstLine="284"/>
        <w:jc w:val="both"/>
      </w:pPr>
      <w:r w:rsidRPr="00AC0888">
        <w:lastRenderedPageBreak/>
        <w:t>- Во всех плацкартных вагонах</w:t>
      </w:r>
      <w:r w:rsidR="00D21C2D" w:rsidRPr="00AC0888">
        <w:t xml:space="preserve"> места с 3 по 54 для пассажиров, места 1, 2 для хранения постельных принадлежностей.</w:t>
      </w:r>
    </w:p>
    <w:p w14:paraId="0CB0A412" w14:textId="77777777" w:rsidR="001C7CE6" w:rsidRPr="00AC0888" w:rsidRDefault="001C7CE6" w:rsidP="00D6658E">
      <w:pPr>
        <w:widowControl/>
        <w:suppressAutoHyphens/>
        <w:spacing w:line="216" w:lineRule="auto"/>
        <w:ind w:firstLine="284"/>
        <w:jc w:val="both"/>
      </w:pPr>
      <w:r w:rsidRPr="00AC0888">
        <w:t>- Во всех плацкартн</w:t>
      </w:r>
      <w:r w:rsidR="00511229" w:rsidRPr="00AC0888">
        <w:t>ых вагонах класс обслуживания 3У, в купейных вагонах 2Л</w:t>
      </w:r>
      <w:r w:rsidRPr="00AC0888">
        <w:t>.</w:t>
      </w:r>
    </w:p>
    <w:p w14:paraId="6F92EE8C" w14:textId="77777777" w:rsidR="00D21C2D" w:rsidRPr="00AC0888" w:rsidRDefault="00D21C2D" w:rsidP="00D6658E">
      <w:pPr>
        <w:widowControl/>
        <w:tabs>
          <w:tab w:val="center" w:pos="4819"/>
        </w:tabs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13. Переменный трафарет:</w:t>
      </w:r>
      <w:r w:rsidRPr="00AC0888">
        <w:t xml:space="preserve"> нет.</w:t>
      </w:r>
      <w:r w:rsidRPr="00AC0888">
        <w:tab/>
      </w:r>
    </w:p>
    <w:p w14:paraId="72D670E9" w14:textId="77777777" w:rsidR="00D21C2D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14. Вагоны повышенной комфортности:</w:t>
      </w:r>
      <w:r w:rsidRPr="00AC0888">
        <w:t xml:space="preserve"> нет. </w:t>
      </w:r>
    </w:p>
    <w:p w14:paraId="27B684D2" w14:textId="77777777" w:rsidR="009D7DF5" w:rsidRPr="00AC0888" w:rsidRDefault="002F2B8F" w:rsidP="00D6658E">
      <w:pPr>
        <w:pStyle w:val="TTB"/>
        <w:widowControl/>
        <w:tabs>
          <w:tab w:val="left" w:leader="dot" w:pos="2268"/>
        </w:tabs>
        <w:rPr>
          <w:b/>
          <w:bCs/>
        </w:rPr>
      </w:pPr>
      <w:r w:rsidRPr="00AC0888">
        <w:rPr>
          <w:b/>
          <w:bCs/>
        </w:rPr>
        <w:t xml:space="preserve">15. Беспересадочные вагоны: </w:t>
      </w:r>
    </w:p>
    <w:p w14:paraId="20122E9A" w14:textId="77777777" w:rsidR="002733D9" w:rsidRPr="00AC0888" w:rsidRDefault="002733D9" w:rsidP="00D6658E">
      <w:pPr>
        <w:pStyle w:val="TTB"/>
        <w:widowControl/>
        <w:tabs>
          <w:tab w:val="left" w:leader="dot" w:pos="2268"/>
        </w:tabs>
      </w:pPr>
      <w:r w:rsidRPr="00AC0888">
        <w:rPr>
          <w:b/>
          <w:bCs/>
        </w:rPr>
        <w:t xml:space="preserve">Беспересадочные вагоны </w:t>
      </w:r>
      <w:r w:rsidR="00317EF8" w:rsidRPr="00AC0888">
        <w:rPr>
          <w:b/>
        </w:rPr>
        <w:t>№№ 30,31,32,33,34,35</w:t>
      </w:r>
      <w:r w:rsidRPr="00AC0888">
        <w:rPr>
          <w:b/>
        </w:rPr>
        <w:t xml:space="preserve"> Новосибирск - Риддер </w:t>
      </w:r>
      <w:r w:rsidRPr="00AC0888">
        <w:t>курсируют:</w:t>
      </w:r>
    </w:p>
    <w:p w14:paraId="74929A44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отправлением из Новосибирска в «</w:t>
      </w:r>
      <w:r w:rsidR="00317EF8" w:rsidRPr="00AC0888">
        <w:t>хвосте</w:t>
      </w:r>
      <w:r w:rsidRPr="00AC0888">
        <w:t xml:space="preserve">» поезда № 301 Новосибирск-Алматы до ст. Локоть  </w:t>
      </w:r>
    </w:p>
    <w:p w14:paraId="3735181E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 xml:space="preserve">18,22,26/12-24, 4,8,12,16,20,24,28/01-25, 6,10,14,18,22,26/02-25, 2,6,10,14,18,22,26/03-25, 4,8,12,16,20,24,28/04-25, 2,6,10,14,18,22,26/05-25, 4,8,12,16,20,24,28/06-25, 2,6,10,14,18,22,26/07-25, 4,8,12,16,20,24,28/08-25, 6,10,14,18,22,26,30/09-25, 4,8,12,16,20,24,28/10-25, 6,10,14,18,22,26,30/11-25, 4/12-25; </w:t>
      </w:r>
    </w:p>
    <w:p w14:paraId="0AEB02A8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 xml:space="preserve"> - прибытием на ст. Локоть и отправление поездом № 407 Локоть-Риддер 18,22,26/12-24, 4,8,12,16,20,24,28/01-25, 6,10,14,18,22,26/02-25, 2,6,10,14,18,22,26/03-25, 4,8,12,16,20,24,28/04-25, 2,6,10,14,18,22,26/05-25, 4,8,12,16,20,24,28/06-25, 2,6,10,14,18,22,26/07-25, 4,8,12,16,20,24,28/08-25, 6,10,14,18,22,26,30/09-25, 4,8,12,16,20,24,28/10-25, 6,10,14,18,22,26,30/11-25, 4/12-25; </w:t>
      </w:r>
    </w:p>
    <w:p w14:paraId="74D18CA4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прибытием в Риддер 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260D76D3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отправлением из Риддера и прибытием в Локоть поездом № 408 Риддер-Локоть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2,6/12-25;</w:t>
      </w:r>
    </w:p>
    <w:p w14:paraId="6D94513E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отправлением из Локтя в «хвосте» поезда № 369 Ташкент-Новосибирск  20,28/12-24, 6,14,22,30/01-25, 8,16,24/02-25, 4,12,20,28/03-25, 6,14,22,30/04-25, 8,16,24/05-25, 10,18,26/06-25, 4,12,20,28/07-25, 6,14,22,30/08-25, 8,16,24/09-25, 2,10,18,26/10-25, 12,20,28/11-25, 6/12-25;</w:t>
      </w:r>
    </w:p>
    <w:p w14:paraId="6DFDBA7F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прибытием в Новосибирск в «хвосте» поезда № 369 Ташкент-Новосибирск  21,29/12-24, 7,15,23,31/01-25, 9,17,25/02-25, 5,13,21,29/03-25, 7,15,23/04-25, 1,9,17,25/05-25, 11,19,27/06-25, 5,13,21,29/07-25, 7,15,23,31/08-25, 9,17,25/09-25, 3,11,19,27/10-25, 13,21,29/11-25, 7/12-25;</w:t>
      </w:r>
    </w:p>
    <w:p w14:paraId="39E88775" w14:textId="77777777" w:rsidR="002733D9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отправлением из Локтя в «хвосте» поезда № 385 Бишкек-Новосибирск  24/12-24, 10,18,26/01-25, 12,20,28/02-25, 8,16,24/03-25, 10,18,26/04-25, 4,12,20,28/05-25, 6,14,22,30/06-25, 8,16,24/07-25, 10,18,26/08-25, 12,20,28/09-25, 6,14,22,30/10-25, 8,16,24/11-25, 2/12-25;</w:t>
      </w:r>
    </w:p>
    <w:p w14:paraId="28A16DF2" w14:textId="77777777" w:rsidR="00D21C2D" w:rsidRPr="00AC0888" w:rsidRDefault="002733D9" w:rsidP="00D6658E">
      <w:pPr>
        <w:widowControl/>
        <w:suppressAutoHyphens/>
        <w:spacing w:line="216" w:lineRule="auto"/>
        <w:ind w:firstLine="284"/>
        <w:jc w:val="both"/>
      </w:pPr>
      <w:r w:rsidRPr="00AC0888">
        <w:t>- прибытием в Новосибирск в «хвосте» поезда № 385 Бишкек-Новосибирск  25/12-24, 11,19,27/01-25, 13,21/02-25, 1,9,17,25/03-25, 11,19,27/04-25, 5,13,21,29/05-25, 7,15,23/06-25, 1,9,17,25/07-25, 11,19,27/08-25, 13,21,29/09-25, 7,15,23,31/10-25, 9,17,25/11-25, 3/12-25.</w:t>
      </w:r>
    </w:p>
    <w:p w14:paraId="5403999B" w14:textId="77777777" w:rsidR="00D21C2D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16. Прицепные вагоны:</w:t>
      </w:r>
      <w:r w:rsidRPr="00AC0888">
        <w:t xml:space="preserve"> нет</w:t>
      </w:r>
    </w:p>
    <w:p w14:paraId="2928AE18" w14:textId="77777777" w:rsidR="002F2B8F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17. Прочие вагоны:</w:t>
      </w:r>
      <w:r w:rsidR="001B64B6" w:rsidRPr="00AC0888">
        <w:t xml:space="preserve"> </w:t>
      </w:r>
    </w:p>
    <w:p w14:paraId="18AB9FF2" w14:textId="77777777" w:rsidR="009D7DF5" w:rsidRPr="00AC0888" w:rsidRDefault="001B64B6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</w:rPr>
        <w:t>Собственный багажный вагон</w:t>
      </w:r>
      <w:r w:rsidR="004E7AA2" w:rsidRPr="00AC0888">
        <w:rPr>
          <w:b/>
        </w:rPr>
        <w:t xml:space="preserve"> </w:t>
      </w:r>
      <w:r w:rsidR="009D7DF5" w:rsidRPr="00AC0888">
        <w:rPr>
          <w:b/>
        </w:rPr>
        <w:t>№</w:t>
      </w:r>
      <w:r w:rsidR="00540126" w:rsidRPr="00AC0888">
        <w:rPr>
          <w:b/>
        </w:rPr>
        <w:t>70</w:t>
      </w:r>
      <w:r w:rsidRPr="00AC0888">
        <w:t xml:space="preserve"> курсирует</w:t>
      </w:r>
      <w:r w:rsidR="004E7AA2" w:rsidRPr="00AC0888">
        <w:t xml:space="preserve"> по дням следования поезда</w:t>
      </w:r>
      <w:r w:rsidRPr="00AC0888">
        <w:t>,</w:t>
      </w:r>
      <w:r w:rsidR="004E7AA2" w:rsidRPr="00AC0888">
        <w:t xml:space="preserve"> согласно уведомлений АО</w:t>
      </w:r>
      <w:r w:rsidR="009D7DF5" w:rsidRPr="00AC0888">
        <w:t> </w:t>
      </w:r>
      <w:r w:rsidR="004E7AA2" w:rsidRPr="00AC0888">
        <w:t xml:space="preserve">«ФПК», отправлением из Новосибирска в </w:t>
      </w:r>
      <w:r w:rsidR="009D7DF5" w:rsidRPr="00AC0888">
        <w:t>«</w:t>
      </w:r>
      <w:r w:rsidR="004E7AA2" w:rsidRPr="00AC0888">
        <w:t>хвосте</w:t>
      </w:r>
      <w:r w:rsidR="009D7DF5" w:rsidRPr="00AC0888">
        <w:t>»</w:t>
      </w:r>
      <w:r w:rsidR="004E7AA2" w:rsidRPr="00AC0888">
        <w:t xml:space="preserve"> поезда, пр</w:t>
      </w:r>
      <w:r w:rsidR="00AC34F6" w:rsidRPr="00AC0888">
        <w:t xml:space="preserve">ибытием в Бишкек в </w:t>
      </w:r>
      <w:r w:rsidR="009D7DF5" w:rsidRPr="00AC0888">
        <w:t>«</w:t>
      </w:r>
      <w:r w:rsidR="00AC34F6" w:rsidRPr="00AC0888">
        <w:t>голове</w:t>
      </w:r>
      <w:r w:rsidR="009D7DF5" w:rsidRPr="00AC0888">
        <w:t>»</w:t>
      </w:r>
      <w:r w:rsidR="00AC34F6" w:rsidRPr="00AC0888">
        <w:t xml:space="preserve"> поезда</w:t>
      </w:r>
      <w:r w:rsidR="004E7AA2" w:rsidRPr="00AC0888">
        <w:t xml:space="preserve">, отправлением из Бишкека в </w:t>
      </w:r>
      <w:r w:rsidR="009D7DF5" w:rsidRPr="00AC0888">
        <w:t>«</w:t>
      </w:r>
      <w:r w:rsidR="00A173B2" w:rsidRPr="00AC0888">
        <w:t>хвосте</w:t>
      </w:r>
      <w:r w:rsidR="009D7DF5" w:rsidRPr="00AC0888">
        <w:t>»</w:t>
      </w:r>
      <w:r w:rsidR="004E7AA2" w:rsidRPr="00AC0888">
        <w:t xml:space="preserve"> поезда, прибытием Новосибирск в </w:t>
      </w:r>
      <w:r w:rsidR="009D7DF5" w:rsidRPr="00AC0888">
        <w:t>«</w:t>
      </w:r>
      <w:r w:rsidR="00A173B2" w:rsidRPr="00AC0888">
        <w:t>голове</w:t>
      </w:r>
      <w:r w:rsidR="009D7DF5" w:rsidRPr="00AC0888">
        <w:t>»</w:t>
      </w:r>
      <w:r w:rsidR="004E7AA2" w:rsidRPr="00AC0888">
        <w:t xml:space="preserve"> поезда</w:t>
      </w:r>
      <w:r w:rsidR="00D21C2D" w:rsidRPr="00AC0888">
        <w:t>.</w:t>
      </w:r>
      <w:r w:rsidR="00741B24" w:rsidRPr="00AC0888">
        <w:t xml:space="preserve"> </w:t>
      </w:r>
    </w:p>
    <w:p w14:paraId="0B23B67F" w14:textId="77777777" w:rsidR="00D21C2D" w:rsidRPr="00AC0888" w:rsidRDefault="00741B24" w:rsidP="00D6658E">
      <w:pPr>
        <w:widowControl/>
        <w:suppressAutoHyphens/>
        <w:spacing w:line="216" w:lineRule="auto"/>
        <w:ind w:firstLine="284"/>
        <w:jc w:val="both"/>
      </w:pPr>
      <w:r w:rsidRPr="00AC0888">
        <w:t>Вагон курсирует в дни отсутствия вагона 1ф</w:t>
      </w:r>
      <w:r w:rsidR="009D7DF5" w:rsidRPr="00AC0888">
        <w:t>-ПЛ.</w:t>
      </w:r>
    </w:p>
    <w:p w14:paraId="741CE6B9" w14:textId="77777777" w:rsidR="009D7DF5" w:rsidRPr="00AC0888" w:rsidRDefault="002F2B8F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</w:rPr>
        <w:t xml:space="preserve">Почтовый вагон </w:t>
      </w:r>
      <w:r w:rsidR="009D7DF5" w:rsidRPr="00AC0888">
        <w:rPr>
          <w:b/>
        </w:rPr>
        <w:t xml:space="preserve">№47 </w:t>
      </w:r>
      <w:r w:rsidRPr="00AC0888">
        <w:rPr>
          <w:b/>
        </w:rPr>
        <w:t>курсирует</w:t>
      </w:r>
      <w:r w:rsidRPr="00AC0888">
        <w:t xml:space="preserve"> по дням следования </w:t>
      </w:r>
      <w:r w:rsidR="009D7DF5" w:rsidRPr="00AC0888">
        <w:t>поезда, согласно уведомлений АО </w:t>
      </w:r>
      <w:r w:rsidRPr="00AC0888">
        <w:t xml:space="preserve">«ФПК», </w:t>
      </w:r>
      <w:r w:rsidR="007B1B3C">
        <w:t xml:space="preserve">отправлением из Екатеринбурга в составе поезда №990 Москва-Владивосток до Новосибирска, далее </w:t>
      </w:r>
      <w:r w:rsidRPr="00AC0888">
        <w:t xml:space="preserve">отправлением из Новосибирска в </w:t>
      </w:r>
      <w:r w:rsidR="009D7DF5" w:rsidRPr="00AC0888">
        <w:t>«</w:t>
      </w:r>
      <w:r w:rsidR="00741B24" w:rsidRPr="00AC0888">
        <w:t>хвосте</w:t>
      </w:r>
      <w:r w:rsidR="009D7DF5" w:rsidRPr="00AC0888">
        <w:t>»</w:t>
      </w:r>
      <w:r w:rsidR="00741B24" w:rsidRPr="00AC0888">
        <w:t xml:space="preserve"> </w:t>
      </w:r>
      <w:r w:rsidRPr="00AC0888">
        <w:t>поезда</w:t>
      </w:r>
      <w:r w:rsidR="007B1B3C">
        <w:t xml:space="preserve"> №386 Новосибирск-Бишкек</w:t>
      </w:r>
      <w:r w:rsidRPr="00AC0888">
        <w:t xml:space="preserve">, прибытием в Бишкек в </w:t>
      </w:r>
      <w:r w:rsidR="009D7DF5" w:rsidRPr="00AC0888">
        <w:t>«</w:t>
      </w:r>
      <w:r w:rsidR="00741B24" w:rsidRPr="00AC0888">
        <w:t>голове</w:t>
      </w:r>
      <w:r w:rsidR="009D7DF5" w:rsidRPr="00AC0888">
        <w:t>»</w:t>
      </w:r>
      <w:r w:rsidR="00741B24" w:rsidRPr="00AC0888">
        <w:t xml:space="preserve"> </w:t>
      </w:r>
      <w:r w:rsidRPr="00AC0888">
        <w:t xml:space="preserve">поезда, отправлением из Бишкека в </w:t>
      </w:r>
      <w:r w:rsidR="009D7DF5" w:rsidRPr="00AC0888">
        <w:t>«хвосте»</w:t>
      </w:r>
      <w:r w:rsidRPr="00AC0888">
        <w:t xml:space="preserve"> поезда</w:t>
      </w:r>
      <w:r w:rsidR="007B1B3C">
        <w:t xml:space="preserve"> №385 Бишкек-Новосибирск</w:t>
      </w:r>
      <w:r w:rsidRPr="00AC0888">
        <w:t xml:space="preserve">, прибытием Новосибирск в </w:t>
      </w:r>
      <w:r w:rsidR="009D7DF5" w:rsidRPr="00AC0888">
        <w:t>«голове»</w:t>
      </w:r>
      <w:r w:rsidRPr="00AC0888">
        <w:t xml:space="preserve"> поезда</w:t>
      </w:r>
      <w:r w:rsidR="007B1B3C">
        <w:t>, далее отправлением из Новосибирска в поезде №989 Владивосток-Москва до Екатеринбурга</w:t>
      </w:r>
      <w:r w:rsidRPr="00AC0888">
        <w:t>.</w:t>
      </w:r>
      <w:r w:rsidR="00741B24" w:rsidRPr="00AC0888">
        <w:t xml:space="preserve"> </w:t>
      </w:r>
    </w:p>
    <w:p w14:paraId="13CC3714" w14:textId="77777777" w:rsidR="002F2B8F" w:rsidRPr="00AC0888" w:rsidRDefault="00741B24" w:rsidP="00D6658E">
      <w:pPr>
        <w:widowControl/>
        <w:suppressAutoHyphens/>
        <w:spacing w:line="216" w:lineRule="auto"/>
        <w:ind w:firstLine="284"/>
        <w:jc w:val="both"/>
      </w:pPr>
      <w:r w:rsidRPr="00AC0888">
        <w:t xml:space="preserve">Вагон курсирует в дни отсутствия </w:t>
      </w:r>
      <w:r w:rsidR="009D7DF5" w:rsidRPr="00AC0888">
        <w:t>вагона 2</w:t>
      </w:r>
      <w:r w:rsidRPr="00AC0888">
        <w:t>ф</w:t>
      </w:r>
      <w:r w:rsidR="009D7DF5" w:rsidRPr="00AC0888">
        <w:t>-ПЛ.</w:t>
      </w:r>
    </w:p>
    <w:p w14:paraId="1C69B516" w14:textId="77777777" w:rsidR="00D21C2D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 xml:space="preserve">18. Факультативные вагоны: </w:t>
      </w:r>
      <w:r w:rsidR="002F2B8F" w:rsidRPr="00AC0888">
        <w:t xml:space="preserve">пор. №. 1, 2, </w:t>
      </w:r>
      <w:r w:rsidR="008461C9" w:rsidRPr="00AC0888">
        <w:t>3 ПЛ</w:t>
      </w:r>
      <w:r w:rsidR="002F2B8F" w:rsidRPr="00AC0888">
        <w:t>, пор. № 10</w:t>
      </w:r>
      <w:r w:rsidR="001F5B09" w:rsidRPr="00AC0888">
        <w:t xml:space="preserve"> К</w:t>
      </w:r>
      <w:r w:rsidR="001F0E62" w:rsidRPr="00AC0888">
        <w:t xml:space="preserve"> </w:t>
      </w:r>
      <w:r w:rsidRPr="00AC0888">
        <w:t xml:space="preserve">включаются в состав поезда при увеличении пассажиропотока и исключаются при его уменьшении, с объявлением об исключении не менее чем за 5 суток до отправления поезда. </w:t>
      </w:r>
    </w:p>
    <w:p w14:paraId="1E54D706" w14:textId="77777777" w:rsidR="00D21C2D" w:rsidRPr="00AC0888" w:rsidRDefault="00D21C2D" w:rsidP="00D6658E">
      <w:pPr>
        <w:widowControl/>
        <w:suppressAutoHyphens/>
        <w:spacing w:line="216" w:lineRule="auto"/>
        <w:ind w:firstLine="284"/>
        <w:jc w:val="both"/>
      </w:pPr>
      <w:r w:rsidRPr="00AC0888">
        <w:rPr>
          <w:b/>
          <w:bCs/>
        </w:rPr>
        <w:t>19.</w:t>
      </w:r>
      <w:r w:rsidRPr="00AC0888">
        <w:t xml:space="preserve"> </w:t>
      </w:r>
      <w:r w:rsidRPr="00AC0888">
        <w:rPr>
          <w:b/>
          <w:bCs/>
        </w:rPr>
        <w:t xml:space="preserve">Станции пограничного контроля: </w:t>
      </w:r>
      <w:r w:rsidRPr="00AC0888">
        <w:t>Каинды, Чальдовар, Аул, Локоть.</w:t>
      </w:r>
    </w:p>
    <w:p w14:paraId="37C9C657" w14:textId="77777777" w:rsidR="00D21C2D" w:rsidRPr="00AC0888" w:rsidRDefault="00D21C2D">
      <w:pPr>
        <w:widowControl/>
        <w:suppressAutoHyphens/>
        <w:spacing w:line="216" w:lineRule="auto"/>
        <w:ind w:firstLine="284"/>
        <w:jc w:val="both"/>
      </w:pPr>
    </w:p>
    <w:p w14:paraId="52CAC42E" w14:textId="77777777" w:rsidR="006F65C0" w:rsidRPr="00AC0888" w:rsidRDefault="006F65C0" w:rsidP="006F65C0">
      <w:pPr>
        <w:widowControl/>
        <w:suppressAutoHyphens/>
        <w:spacing w:line="216" w:lineRule="auto"/>
        <w:ind w:firstLine="284"/>
        <w:jc w:val="center"/>
      </w:pPr>
    </w:p>
    <w:p w14:paraId="47D50AFA" w14:textId="77777777" w:rsidR="00536633" w:rsidRPr="00AC0888" w:rsidRDefault="00536633">
      <w:pPr>
        <w:widowControl/>
        <w:suppressAutoHyphens/>
        <w:spacing w:line="216" w:lineRule="auto"/>
        <w:ind w:firstLine="284"/>
        <w:jc w:val="both"/>
      </w:pPr>
    </w:p>
    <w:p w14:paraId="5312F2BC" w14:textId="77777777" w:rsidR="00406C14" w:rsidRPr="00AC0888" w:rsidRDefault="00406C14">
      <w:pPr>
        <w:widowControl/>
        <w:suppressAutoHyphens/>
        <w:spacing w:line="216" w:lineRule="auto"/>
        <w:ind w:firstLine="284"/>
        <w:jc w:val="both"/>
      </w:pPr>
    </w:p>
    <w:p w14:paraId="18F6EEF1" w14:textId="77777777" w:rsidR="00406C14" w:rsidRPr="00AC0888" w:rsidRDefault="00406C14">
      <w:pPr>
        <w:widowControl/>
        <w:suppressAutoHyphens/>
        <w:spacing w:line="216" w:lineRule="auto"/>
        <w:ind w:firstLine="284"/>
        <w:jc w:val="both"/>
      </w:pPr>
    </w:p>
    <w:sectPr w:rsidR="00406C14" w:rsidRPr="00AC0888">
      <w:headerReference w:type="default" r:id="rId6"/>
      <w:footerReference w:type="default" r:id="rId7"/>
      <w:pgSz w:w="11906" w:h="16838"/>
      <w:pgMar w:top="850" w:right="680" w:bottom="68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78092" w14:textId="77777777" w:rsidR="00D434A6" w:rsidRDefault="00D434A6">
      <w:r>
        <w:separator/>
      </w:r>
    </w:p>
  </w:endnote>
  <w:endnote w:type="continuationSeparator" w:id="0">
    <w:p w14:paraId="53856571" w14:textId="77777777" w:rsidR="00D434A6" w:rsidRDefault="00D4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C6BE1" w14:textId="77777777" w:rsidR="002A454B" w:rsidRDefault="002A454B">
    <w:pPr>
      <w:pStyle w:val="TTBb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56B03" w14:textId="77777777" w:rsidR="00D434A6" w:rsidRDefault="00D434A6">
      <w:r>
        <w:separator/>
      </w:r>
    </w:p>
  </w:footnote>
  <w:footnote w:type="continuationSeparator" w:id="0">
    <w:p w14:paraId="7EEB65AE" w14:textId="77777777" w:rsidR="00D434A6" w:rsidRDefault="00D43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7218" w14:textId="77777777" w:rsidR="002A454B" w:rsidRDefault="002A454B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58"/>
    <w:rsid w:val="00007AE6"/>
    <w:rsid w:val="00012E9D"/>
    <w:rsid w:val="000149E0"/>
    <w:rsid w:val="00015883"/>
    <w:rsid w:val="0002053C"/>
    <w:rsid w:val="000333DD"/>
    <w:rsid w:val="00037E80"/>
    <w:rsid w:val="00043B6C"/>
    <w:rsid w:val="0004529C"/>
    <w:rsid w:val="000553BF"/>
    <w:rsid w:val="00056537"/>
    <w:rsid w:val="00056B4F"/>
    <w:rsid w:val="00063F68"/>
    <w:rsid w:val="00066B47"/>
    <w:rsid w:val="00080590"/>
    <w:rsid w:val="00086FB2"/>
    <w:rsid w:val="0009317B"/>
    <w:rsid w:val="0009354B"/>
    <w:rsid w:val="000941C6"/>
    <w:rsid w:val="000A21E6"/>
    <w:rsid w:val="000A7173"/>
    <w:rsid w:val="000C77FD"/>
    <w:rsid w:val="000E5A8F"/>
    <w:rsid w:val="000E7C9E"/>
    <w:rsid w:val="000F12B5"/>
    <w:rsid w:val="00104834"/>
    <w:rsid w:val="001129B3"/>
    <w:rsid w:val="00115D5F"/>
    <w:rsid w:val="00132753"/>
    <w:rsid w:val="001434C2"/>
    <w:rsid w:val="00143D4C"/>
    <w:rsid w:val="00150834"/>
    <w:rsid w:val="00150DB7"/>
    <w:rsid w:val="001568B7"/>
    <w:rsid w:val="001638C7"/>
    <w:rsid w:val="00163A1D"/>
    <w:rsid w:val="0016666F"/>
    <w:rsid w:val="00181B8A"/>
    <w:rsid w:val="001841E2"/>
    <w:rsid w:val="001948B5"/>
    <w:rsid w:val="001B64B6"/>
    <w:rsid w:val="001C7CE6"/>
    <w:rsid w:val="001E1355"/>
    <w:rsid w:val="001F0E62"/>
    <w:rsid w:val="001F473D"/>
    <w:rsid w:val="001F5B09"/>
    <w:rsid w:val="00200E39"/>
    <w:rsid w:val="00201D2D"/>
    <w:rsid w:val="002040F2"/>
    <w:rsid w:val="0020602E"/>
    <w:rsid w:val="00231EEF"/>
    <w:rsid w:val="00232EE1"/>
    <w:rsid w:val="00254A08"/>
    <w:rsid w:val="0025530B"/>
    <w:rsid w:val="0025532D"/>
    <w:rsid w:val="00267626"/>
    <w:rsid w:val="002733D9"/>
    <w:rsid w:val="002850A1"/>
    <w:rsid w:val="00291037"/>
    <w:rsid w:val="002A454B"/>
    <w:rsid w:val="002A6679"/>
    <w:rsid w:val="002B7F1E"/>
    <w:rsid w:val="002C17D5"/>
    <w:rsid w:val="002D3EC7"/>
    <w:rsid w:val="002D6380"/>
    <w:rsid w:val="002E0509"/>
    <w:rsid w:val="002E0B74"/>
    <w:rsid w:val="002F2B8F"/>
    <w:rsid w:val="002F366C"/>
    <w:rsid w:val="003057BB"/>
    <w:rsid w:val="00317EF8"/>
    <w:rsid w:val="00320E70"/>
    <w:rsid w:val="00324F9E"/>
    <w:rsid w:val="00341ACC"/>
    <w:rsid w:val="003534F6"/>
    <w:rsid w:val="003572DC"/>
    <w:rsid w:val="00374889"/>
    <w:rsid w:val="0038627A"/>
    <w:rsid w:val="003A1756"/>
    <w:rsid w:val="003B2DD0"/>
    <w:rsid w:val="003C479E"/>
    <w:rsid w:val="003F62AB"/>
    <w:rsid w:val="0040098B"/>
    <w:rsid w:val="004017B7"/>
    <w:rsid w:val="00403324"/>
    <w:rsid w:val="00403ABA"/>
    <w:rsid w:val="00406C14"/>
    <w:rsid w:val="00422674"/>
    <w:rsid w:val="00442603"/>
    <w:rsid w:val="00446ED0"/>
    <w:rsid w:val="00472144"/>
    <w:rsid w:val="00473115"/>
    <w:rsid w:val="004A53A2"/>
    <w:rsid w:val="004B407D"/>
    <w:rsid w:val="004C6A66"/>
    <w:rsid w:val="004D4DEF"/>
    <w:rsid w:val="004D6373"/>
    <w:rsid w:val="004E3DB8"/>
    <w:rsid w:val="004E7AA2"/>
    <w:rsid w:val="004F6D14"/>
    <w:rsid w:val="00511229"/>
    <w:rsid w:val="005117DA"/>
    <w:rsid w:val="005134EF"/>
    <w:rsid w:val="0052197B"/>
    <w:rsid w:val="0052314B"/>
    <w:rsid w:val="005231EA"/>
    <w:rsid w:val="00536438"/>
    <w:rsid w:val="00536633"/>
    <w:rsid w:val="00540126"/>
    <w:rsid w:val="00552600"/>
    <w:rsid w:val="00560EBB"/>
    <w:rsid w:val="00570913"/>
    <w:rsid w:val="005940AF"/>
    <w:rsid w:val="005A4E51"/>
    <w:rsid w:val="005A7191"/>
    <w:rsid w:val="005B196D"/>
    <w:rsid w:val="005C0860"/>
    <w:rsid w:val="005C4293"/>
    <w:rsid w:val="005C531F"/>
    <w:rsid w:val="005E0846"/>
    <w:rsid w:val="005F02F3"/>
    <w:rsid w:val="00615641"/>
    <w:rsid w:val="00617491"/>
    <w:rsid w:val="00617927"/>
    <w:rsid w:val="006258C6"/>
    <w:rsid w:val="00625912"/>
    <w:rsid w:val="00637A58"/>
    <w:rsid w:val="00637BBF"/>
    <w:rsid w:val="006477ED"/>
    <w:rsid w:val="00655D72"/>
    <w:rsid w:val="00674229"/>
    <w:rsid w:val="00675093"/>
    <w:rsid w:val="00693D90"/>
    <w:rsid w:val="00694E57"/>
    <w:rsid w:val="006B0BC0"/>
    <w:rsid w:val="006E7A7D"/>
    <w:rsid w:val="006F50A3"/>
    <w:rsid w:val="006F5B7B"/>
    <w:rsid w:val="006F65C0"/>
    <w:rsid w:val="0070381F"/>
    <w:rsid w:val="00723310"/>
    <w:rsid w:val="007239AE"/>
    <w:rsid w:val="00736B44"/>
    <w:rsid w:val="00741B24"/>
    <w:rsid w:val="00766CE3"/>
    <w:rsid w:val="007820A5"/>
    <w:rsid w:val="00782996"/>
    <w:rsid w:val="007859B6"/>
    <w:rsid w:val="007A0CD3"/>
    <w:rsid w:val="007A21BF"/>
    <w:rsid w:val="007B1B3C"/>
    <w:rsid w:val="007B5AD6"/>
    <w:rsid w:val="007B7109"/>
    <w:rsid w:val="007C7D3C"/>
    <w:rsid w:val="007D6E2A"/>
    <w:rsid w:val="00810438"/>
    <w:rsid w:val="008106BE"/>
    <w:rsid w:val="008461C9"/>
    <w:rsid w:val="0084762E"/>
    <w:rsid w:val="008516C5"/>
    <w:rsid w:val="00851806"/>
    <w:rsid w:val="0087539B"/>
    <w:rsid w:val="0088001C"/>
    <w:rsid w:val="00891B16"/>
    <w:rsid w:val="008A056D"/>
    <w:rsid w:val="008E1DAB"/>
    <w:rsid w:val="00901CB8"/>
    <w:rsid w:val="00902A26"/>
    <w:rsid w:val="00911122"/>
    <w:rsid w:val="0091359F"/>
    <w:rsid w:val="009322EB"/>
    <w:rsid w:val="009350D3"/>
    <w:rsid w:val="00971AA3"/>
    <w:rsid w:val="009734F6"/>
    <w:rsid w:val="00982D3C"/>
    <w:rsid w:val="0098372D"/>
    <w:rsid w:val="009A167E"/>
    <w:rsid w:val="009A58C0"/>
    <w:rsid w:val="009D5849"/>
    <w:rsid w:val="009D7DF5"/>
    <w:rsid w:val="009E153D"/>
    <w:rsid w:val="00A173B2"/>
    <w:rsid w:val="00A222A7"/>
    <w:rsid w:val="00A3016E"/>
    <w:rsid w:val="00A40D6E"/>
    <w:rsid w:val="00A449AA"/>
    <w:rsid w:val="00A53D32"/>
    <w:rsid w:val="00A579BF"/>
    <w:rsid w:val="00A87014"/>
    <w:rsid w:val="00A93097"/>
    <w:rsid w:val="00AC0888"/>
    <w:rsid w:val="00AC34F6"/>
    <w:rsid w:val="00AC69D3"/>
    <w:rsid w:val="00AE20B2"/>
    <w:rsid w:val="00AE2CD1"/>
    <w:rsid w:val="00AE7761"/>
    <w:rsid w:val="00AE7AAA"/>
    <w:rsid w:val="00AF5B8B"/>
    <w:rsid w:val="00B01FC0"/>
    <w:rsid w:val="00B06483"/>
    <w:rsid w:val="00B25C26"/>
    <w:rsid w:val="00B400D5"/>
    <w:rsid w:val="00B53FE0"/>
    <w:rsid w:val="00B5458F"/>
    <w:rsid w:val="00B54802"/>
    <w:rsid w:val="00B62801"/>
    <w:rsid w:val="00B723AA"/>
    <w:rsid w:val="00B838F9"/>
    <w:rsid w:val="00B87191"/>
    <w:rsid w:val="00B913D6"/>
    <w:rsid w:val="00B94D68"/>
    <w:rsid w:val="00BB66C4"/>
    <w:rsid w:val="00BC37F4"/>
    <w:rsid w:val="00BC6588"/>
    <w:rsid w:val="00BE568F"/>
    <w:rsid w:val="00BE7451"/>
    <w:rsid w:val="00C01E82"/>
    <w:rsid w:val="00C042B8"/>
    <w:rsid w:val="00C0616B"/>
    <w:rsid w:val="00C42DE9"/>
    <w:rsid w:val="00C57802"/>
    <w:rsid w:val="00C6471F"/>
    <w:rsid w:val="00C64BF1"/>
    <w:rsid w:val="00C816FD"/>
    <w:rsid w:val="00C91756"/>
    <w:rsid w:val="00CB5043"/>
    <w:rsid w:val="00CE0160"/>
    <w:rsid w:val="00D21C2D"/>
    <w:rsid w:val="00D220DF"/>
    <w:rsid w:val="00D27420"/>
    <w:rsid w:val="00D400AD"/>
    <w:rsid w:val="00D41B74"/>
    <w:rsid w:val="00D421A9"/>
    <w:rsid w:val="00D434A6"/>
    <w:rsid w:val="00D64FF3"/>
    <w:rsid w:val="00D6658E"/>
    <w:rsid w:val="00D7666A"/>
    <w:rsid w:val="00D9771A"/>
    <w:rsid w:val="00DB7291"/>
    <w:rsid w:val="00DC1DC5"/>
    <w:rsid w:val="00DC3079"/>
    <w:rsid w:val="00DE03A0"/>
    <w:rsid w:val="00DE0AC9"/>
    <w:rsid w:val="00E11CD4"/>
    <w:rsid w:val="00E158CB"/>
    <w:rsid w:val="00E2482F"/>
    <w:rsid w:val="00E24F37"/>
    <w:rsid w:val="00E32E6B"/>
    <w:rsid w:val="00E6671A"/>
    <w:rsid w:val="00E72234"/>
    <w:rsid w:val="00E819D2"/>
    <w:rsid w:val="00E83F9D"/>
    <w:rsid w:val="00E96E77"/>
    <w:rsid w:val="00EA161E"/>
    <w:rsid w:val="00EE2194"/>
    <w:rsid w:val="00EE3C5E"/>
    <w:rsid w:val="00EE605B"/>
    <w:rsid w:val="00EE7707"/>
    <w:rsid w:val="00F36171"/>
    <w:rsid w:val="00F41F58"/>
    <w:rsid w:val="00F46B92"/>
    <w:rsid w:val="00F552BA"/>
    <w:rsid w:val="00F67932"/>
    <w:rsid w:val="00F77F25"/>
    <w:rsid w:val="00FA1F1D"/>
    <w:rsid w:val="00FB386F"/>
    <w:rsid w:val="00FD312C"/>
    <w:rsid w:val="00FD47A8"/>
    <w:rsid w:val="00FF0E20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9EA395"/>
  <w14:defaultImageDpi w14:val="0"/>
  <w15:docId w15:val="{1C57074C-F981-4F8A-AF68-7F74A29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KZ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pPr>
      <w:widowControl w:val="0"/>
      <w:autoSpaceDE w:val="0"/>
      <w:autoSpaceDN w:val="0"/>
      <w:adjustRightInd w:val="0"/>
      <w:spacing w:after="0" w:line="216" w:lineRule="auto"/>
      <w:ind w:firstLine="284"/>
      <w:jc w:val="both"/>
    </w:pPr>
    <w:rPr>
      <w:rFonts w:ascii="Times New Roman" w:hAnsi="Times New Roman"/>
      <w:lang w:val="ru-RU" w:eastAsia="ru-RU"/>
    </w:rPr>
  </w:style>
  <w:style w:type="paragraph" w:customStyle="1" w:styleId="TTB0">
    <w:name w:val="TTB:загол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lang w:val="ru-RU" w:eastAsia="ru-RU"/>
    </w:rPr>
  </w:style>
  <w:style w:type="paragraph" w:customStyle="1" w:styleId="TTB1">
    <w:name w:val="TTB:загол1"/>
    <w:qFormat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4">
    <w:name w:val="TTB:назначение"/>
    <w:uiPriority w:val="99"/>
    <w:pPr>
      <w:widowControl w:val="0"/>
      <w:tabs>
        <w:tab w:val="right" w:pos="10456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5">
    <w:name w:val="TTB:общее время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16" w:lineRule="auto"/>
    </w:pPr>
    <w:rPr>
      <w:rFonts w:ascii="Times New Roman" w:hAnsi="Times New Roman"/>
      <w:lang w:val="ru-RU" w:eastAsia="ru-RU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16" w:lineRule="auto"/>
      <w:jc w:val="right"/>
    </w:pPr>
    <w:rPr>
      <w:rFonts w:ascii="Times New Roman" w:hAnsi="Times New Roman"/>
      <w:lang w:val="ru-RU" w:eastAsia="ru-RU"/>
    </w:rPr>
  </w:style>
  <w:style w:type="paragraph" w:customStyle="1" w:styleId="TTBa">
    <w:name w:val="TTB:схема центр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D21C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D21C2D"/>
    <w:rPr>
      <w:rFonts w:ascii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21C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D21C2D"/>
    <w:rPr>
      <w:rFonts w:ascii="Times New Roman" w:hAnsi="Times New Roman" w:cs="Times New Roman"/>
    </w:rPr>
  </w:style>
  <w:style w:type="character" w:styleId="a7">
    <w:name w:val="Hyperlink"/>
    <w:basedOn w:val="a0"/>
    <w:uiPriority w:val="99"/>
    <w:unhideWhenUsed/>
    <w:rsid w:val="00536633"/>
    <w:rPr>
      <w:rFonts w:cs="Times New Roman"/>
      <w:color w:val="0000FF"/>
      <w:u w:val="single"/>
    </w:rPr>
  </w:style>
  <w:style w:type="paragraph" w:customStyle="1" w:styleId="TTBf1f5e5ece0f6e5edf2f0">
    <w:name w:val="TTB:сf1хf5еe5мecаe0 цf6еe5нedтf2рf0"/>
    <w:uiPriority w:val="99"/>
    <w:rsid w:val="00317EF8"/>
    <w:pPr>
      <w:widowControl w:val="0"/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NSimSun" w:hAnsi="Times New Roman"/>
      <w:kern w:val="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DP\IBApp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IBApp</Template>
  <TotalTime>0</TotalTime>
  <Pages>2</Pages>
  <Words>1092</Words>
  <Characters>6226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0737Ж0738Ж</dc:title>
  <dc:subject/>
  <dc:creator>Бактыбек</dc:creator>
  <cp:keywords/>
  <dc:description/>
  <cp:lastModifiedBy>User</cp:lastModifiedBy>
  <cp:revision>2</cp:revision>
  <cp:lastPrinted>2020-10-19T02:26:00Z</cp:lastPrinted>
  <dcterms:created xsi:type="dcterms:W3CDTF">2025-10-11T18:25:00Z</dcterms:created>
  <dcterms:modified xsi:type="dcterms:W3CDTF">2025-10-11T18:25:00Z</dcterms:modified>
</cp:coreProperties>
</file>